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Votre nom :"/>
        <w:tag w:val="Votre nom :"/>
        <w:id w:val="1524743180"/>
        <w:placeholder>
          <w:docPart w:val="8BE86663712A4FEDB3C34CBFD0B19B7D"/>
        </w:placeholder>
        <w:temporary/>
        <w:showingPlcHdr/>
        <w15:appearance w15:val="hidden"/>
      </w:sdtPr>
      <w:sdtEndPr/>
      <w:sdtContent>
        <w:p w:rsidR="00816216" w:rsidRDefault="00816216" w:rsidP="00141A4C">
          <w:pPr>
            <w:pStyle w:val="Titre"/>
          </w:pPr>
          <w:r>
            <w:rPr>
              <w:lang w:bidi="fr-FR"/>
            </w:rPr>
            <w:t>Votre nom</w:t>
          </w:r>
        </w:p>
      </w:sdtContent>
    </w:sdt>
    <w:p w:rsidR="00141A4C" w:rsidRDefault="002E0BCC" w:rsidP="00141A4C">
      <w:sdt>
        <w:sdtPr>
          <w:alias w:val="Adresse postale, Code postal, Ville :"/>
          <w:tag w:val="Adresse postale, Code postal, Ville :"/>
          <w:id w:val="-593780209"/>
          <w:placeholder>
            <w:docPart w:val="EA18BAF56FED4D1F91F092FB505B317A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141A4C">
            <w:rPr>
              <w:lang w:bidi="fr-FR"/>
            </w:rPr>
            <w:t>Adresse, Code postal, Ville</w:t>
          </w:r>
        </w:sdtContent>
      </w:sdt>
      <w:r w:rsidR="00141A4C">
        <w:rPr>
          <w:lang w:bidi="fr-FR"/>
        </w:rPr>
        <w:t> | </w:t>
      </w:r>
      <w:sdt>
        <w:sdtPr>
          <w:alias w:val="Téléphone :"/>
          <w:tag w:val="Téléphone :"/>
          <w:id w:val="-1416317146"/>
          <w:placeholder>
            <w:docPart w:val="A38E69FC482441B5AF6EA7D5611D948C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>
            <w:rPr>
              <w:lang w:bidi="fr-FR"/>
            </w:rPr>
            <w:t>Téléphone</w:t>
          </w:r>
        </w:sdtContent>
      </w:sdt>
      <w:r w:rsidR="00141A4C">
        <w:rPr>
          <w:lang w:bidi="fr-FR"/>
        </w:rPr>
        <w:t> | </w:t>
      </w:r>
      <w:sdt>
        <w:sdtPr>
          <w:alias w:val="E-mail :"/>
          <w:tag w:val="E-mail :"/>
          <w:id w:val="-391963670"/>
          <w:placeholder>
            <w:docPart w:val="99A8E3998CD94DF380A68D35741F376A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rPr>
              <w:lang w:bidi="fr-FR"/>
            </w:rPr>
            <w:t>E-mail</w:t>
          </w:r>
        </w:sdtContent>
      </w:sdt>
    </w:p>
    <w:p w:rsidR="006270A9" w:rsidRDefault="002E0BCC" w:rsidP="00141A4C">
      <w:pPr>
        <w:pStyle w:val="Titre1"/>
      </w:pPr>
      <w:sdt>
        <w:sdtPr>
          <w:alias w:val="Objectif :"/>
          <w:tag w:val="Objectif :"/>
          <w:id w:val="-731932020"/>
          <w:placeholder>
            <w:docPart w:val="27C07FEE4686434A82A0AA5C280225F8"/>
          </w:placeholder>
          <w:temporary/>
          <w:showingPlcHdr/>
          <w15:appearance w15:val="hidden"/>
        </w:sdtPr>
        <w:sdtEndPr/>
        <w:sdtContent>
          <w:r w:rsidR="009D5933">
            <w:rPr>
              <w:lang w:bidi="fr-FR"/>
            </w:rPr>
            <w:t>Objectif</w:t>
          </w:r>
        </w:sdtContent>
      </w:sdt>
    </w:p>
    <w:p w:rsidR="006270A9" w:rsidRDefault="002E0BCC">
      <w:sdt>
        <w:sdtPr>
          <w:alias w:val="Ajouter des objectifs :"/>
          <w:tag w:val="Ajouter des objectifs :"/>
          <w:id w:val="396481143"/>
          <w:placeholder>
            <w:docPart w:val="E6F07EFC4BBB4FFD92EA2B2753474333"/>
          </w:placeholder>
          <w:temporary/>
          <w:showingPlcHdr/>
          <w15:appearance w15:val="hidden"/>
        </w:sdtPr>
        <w:sdtEndPr/>
        <w:sdtContent>
          <w:r w:rsidR="009D5933">
            <w:rPr>
              <w:lang w:bidi="fr-FR"/>
            </w:rPr>
            <w:t xml:space="preserve">Pour commencer immédiatement, </w:t>
          </w:r>
          <w:r w:rsidR="00141A4C">
            <w:rPr>
              <w:lang w:bidi="fr-FR"/>
            </w:rPr>
            <w:t>cliquez</w:t>
          </w:r>
          <w:r w:rsidR="009D5933">
            <w:rPr>
              <w:lang w:bidi="fr-FR"/>
            </w:rPr>
            <w:t xml:space="preserve"> simplement sur le texte d’un espace réservé (tel que celui-ci), puis commencez à taper pour remplacer ce texte par le vôtre.</w:t>
          </w:r>
        </w:sdtContent>
      </w:sdt>
    </w:p>
    <w:sdt>
      <w:sdtPr>
        <w:alias w:val="Formation :"/>
        <w:tag w:val="Formation :"/>
        <w:id w:val="807127995"/>
        <w:placeholder>
          <w:docPart w:val="B7B83F4EFF754A21ADDE822058CEFEB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Formation</w:t>
          </w:r>
        </w:p>
      </w:sdtContent>
    </w:sdt>
    <w:p w:rsidR="006270A9" w:rsidRDefault="002E0BCC">
      <w:pPr>
        <w:pStyle w:val="Titre2"/>
      </w:pPr>
      <w:sdt>
        <w:sdtPr>
          <w:alias w:val="Diplôme :"/>
          <w:tag w:val="Diplôme :"/>
          <w:id w:val="-1403435167"/>
          <w:placeholder>
            <w:docPart w:val="03608640455A495F86C1C5992AD82016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Diplôme</w:t>
          </w:r>
        </w:sdtContent>
      </w:sdt>
      <w:r w:rsidR="009D5933">
        <w:rPr>
          <w:lang w:bidi="fr-FR"/>
        </w:rPr>
        <w:t> | </w:t>
      </w:r>
      <w:sdt>
        <w:sdtPr>
          <w:alias w:val="Date d’obtention :"/>
          <w:tag w:val="Date d’obtention :"/>
          <w:id w:val="-315799195"/>
          <w:placeholder>
            <w:docPart w:val="A35B90C5DACC490CB4292FA6A92E31BB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Date d’obtention</w:t>
          </w:r>
        </w:sdtContent>
      </w:sdt>
      <w:r w:rsidR="009D5933">
        <w:rPr>
          <w:lang w:bidi="fr-FR"/>
        </w:rPr>
        <w:t> | </w:t>
      </w:r>
      <w:sdt>
        <w:sdtPr>
          <w:alias w:val="Établissement :"/>
          <w:tag w:val="Établissement :"/>
          <w:id w:val="530385979"/>
          <w:placeholder>
            <w:docPart w:val="D91DA5E05DB0418BB97A315E4E2560C0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Établissement</w:t>
          </w:r>
        </w:sdtContent>
      </w:sdt>
    </w:p>
    <w:p w:rsidR="006270A9" w:rsidRDefault="009D5933" w:rsidP="001B29CF">
      <w:pPr>
        <w:pStyle w:val="Listepuces"/>
      </w:pPr>
      <w:r>
        <w:rPr>
          <w:lang w:bidi="fr-FR"/>
        </w:rPr>
        <w:t xml:space="preserve">Spécialisation : </w:t>
      </w:r>
      <w:sdt>
        <w:sdtPr>
          <w:alias w:val="Spécialisation :"/>
          <w:tag w:val="Spécialisation :"/>
          <w:id w:val="1821224400"/>
          <w:placeholder>
            <w:docPart w:val="D254B1DE99DA4786AF4DB4169E0F8FA0"/>
          </w:placeholder>
          <w:temporary/>
          <w:showingPlcHdr/>
          <w15:appearance w15:val="hidden"/>
          <w:text/>
        </w:sdtPr>
        <w:sdtEndPr/>
        <w:sdtContent>
          <w:r w:rsidR="00141A4C">
            <w:rPr>
              <w:lang w:bidi="fr-FR"/>
            </w:rPr>
            <w:t>Cliquez</w:t>
          </w:r>
          <w:r>
            <w:rPr>
              <w:lang w:bidi="fr-FR"/>
            </w:rPr>
            <w:t xml:space="preserve"> ici pour entrer du texte</w:t>
          </w:r>
        </w:sdtContent>
      </w:sdt>
    </w:p>
    <w:p w:rsidR="006270A9" w:rsidRDefault="009D5933" w:rsidP="001B29CF">
      <w:pPr>
        <w:pStyle w:val="Listepuces"/>
      </w:pPr>
      <w:r>
        <w:rPr>
          <w:lang w:bidi="fr-FR"/>
        </w:rPr>
        <w:t xml:space="preserve">Option : </w:t>
      </w:r>
      <w:sdt>
        <w:sdtPr>
          <w:alias w:val="Option :"/>
          <w:tag w:val="Option :"/>
          <w:id w:val="1025376684"/>
          <w:placeholder>
            <w:docPart w:val="D254B1DE99DA4786AF4DB4169E0F8FA0"/>
          </w:placeholder>
          <w:temporary/>
          <w:showingPlcHdr/>
          <w15:appearance w15:val="hidden"/>
          <w:text/>
        </w:sdtPr>
        <w:sdtEndPr/>
        <w:sdtContent>
          <w:r w:rsidR="001F0C36">
            <w:rPr>
              <w:lang w:bidi="fr-FR"/>
            </w:rPr>
            <w:t>Cliquez ici pour entrer du texte</w:t>
          </w:r>
        </w:sdtContent>
      </w:sdt>
    </w:p>
    <w:p w:rsidR="006270A9" w:rsidRDefault="009D5933" w:rsidP="001B29CF">
      <w:pPr>
        <w:pStyle w:val="Listepuces"/>
      </w:pPr>
      <w:r>
        <w:rPr>
          <w:lang w:bidi="fr-FR"/>
        </w:rPr>
        <w:t xml:space="preserve">Cours connexes : </w:t>
      </w:r>
      <w:sdt>
        <w:sdtPr>
          <w:alias w:val="Cours connexes : "/>
          <w:tag w:val="Cours connexes : "/>
          <w:id w:val="1648172142"/>
          <w:placeholder>
            <w:docPart w:val="D254B1DE99DA4786AF4DB4169E0F8FA0"/>
          </w:placeholder>
          <w:temporary/>
          <w:showingPlcHdr/>
          <w15:appearance w15:val="hidden"/>
          <w:text/>
        </w:sdtPr>
        <w:sdtEndPr/>
        <w:sdtContent>
          <w:r w:rsidR="001F0C36">
            <w:rPr>
              <w:lang w:bidi="fr-FR"/>
            </w:rPr>
            <w:t>Cliquez ici pour entrer du texte</w:t>
          </w:r>
        </w:sdtContent>
      </w:sdt>
    </w:p>
    <w:p w:rsidR="006270A9" w:rsidRDefault="002E0BCC">
      <w:pPr>
        <w:pStyle w:val="Titre2"/>
      </w:pPr>
      <w:sdt>
        <w:sdtPr>
          <w:alias w:val="Diplôme :"/>
          <w:tag w:val="Diplôme :"/>
          <w:id w:val="-1691290666"/>
          <w:placeholder>
            <w:docPart w:val="284C55AF60814A37B7630AA65E561888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Diplôme</w:t>
          </w:r>
        </w:sdtContent>
      </w:sdt>
      <w:r w:rsidR="009D5933">
        <w:rPr>
          <w:lang w:bidi="fr-FR"/>
        </w:rPr>
        <w:t> | </w:t>
      </w:r>
      <w:sdt>
        <w:sdtPr>
          <w:alias w:val="Date d’obtention :"/>
          <w:tag w:val="Date d’obtention :"/>
          <w:id w:val="-1221673033"/>
          <w:placeholder>
            <w:docPart w:val="30E750713265456D94CA180C5425330C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Date d’obtention</w:t>
          </w:r>
        </w:sdtContent>
      </w:sdt>
      <w:r w:rsidR="009D5933">
        <w:rPr>
          <w:lang w:bidi="fr-FR"/>
        </w:rPr>
        <w:t> | </w:t>
      </w:r>
      <w:sdt>
        <w:sdtPr>
          <w:alias w:val="Établissement :"/>
          <w:tag w:val="Établissement :"/>
          <w:id w:val="714016034"/>
          <w:placeholder>
            <w:docPart w:val="76622B39760E46FCACF1F805E5711758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Établissement</w:t>
          </w:r>
        </w:sdtContent>
      </w:sdt>
    </w:p>
    <w:p w:rsidR="006270A9" w:rsidRDefault="009D5933">
      <w:pPr>
        <w:pStyle w:val="Listepuces"/>
      </w:pPr>
      <w:r>
        <w:rPr>
          <w:lang w:bidi="fr-FR"/>
        </w:rPr>
        <w:t xml:space="preserve">Spécialisation : </w:t>
      </w:r>
      <w:sdt>
        <w:sdtPr>
          <w:alias w:val="Spécialisation :"/>
          <w:tag w:val="Spécialisation :"/>
          <w:id w:val="1046181329"/>
          <w:placeholder>
            <w:docPart w:val="B905FFABEA1B4039A972D13463315128"/>
          </w:placeholder>
          <w:temporary/>
          <w:showingPlcHdr/>
          <w15:appearance w15:val="hidden"/>
          <w:text/>
        </w:sdtPr>
        <w:sdtEndPr/>
        <w:sdtContent>
          <w:r w:rsidR="00141A4C">
            <w:rPr>
              <w:lang w:bidi="fr-FR"/>
            </w:rPr>
            <w:t>Cliquez</w:t>
          </w:r>
          <w:r>
            <w:rPr>
              <w:lang w:bidi="fr-FR"/>
            </w:rPr>
            <w:t xml:space="preserve"> ici pour entrer du texte</w:t>
          </w:r>
        </w:sdtContent>
      </w:sdt>
    </w:p>
    <w:p w:rsidR="006270A9" w:rsidRDefault="009D5933">
      <w:pPr>
        <w:pStyle w:val="Listepuces"/>
      </w:pPr>
      <w:r>
        <w:rPr>
          <w:lang w:bidi="fr-FR"/>
        </w:rPr>
        <w:t xml:space="preserve">Option : </w:t>
      </w:r>
      <w:sdt>
        <w:sdtPr>
          <w:alias w:val="Option :"/>
          <w:tag w:val="Option :"/>
          <w:id w:val="542409479"/>
          <w:placeholder>
            <w:docPart w:val="B905FFABEA1B4039A972D13463315128"/>
          </w:placeholder>
          <w:temporary/>
          <w:showingPlcHdr/>
          <w15:appearance w15:val="hidden"/>
          <w:text/>
        </w:sdtPr>
        <w:sdtEndPr/>
        <w:sdtContent>
          <w:r w:rsidR="001F0C36">
            <w:rPr>
              <w:lang w:bidi="fr-FR"/>
            </w:rPr>
            <w:t>Cliquez ici pour entrer du texte</w:t>
          </w:r>
        </w:sdtContent>
      </w:sdt>
    </w:p>
    <w:p w:rsidR="006270A9" w:rsidRDefault="009D5933">
      <w:pPr>
        <w:pStyle w:val="Listepuces"/>
      </w:pPr>
      <w:r>
        <w:rPr>
          <w:lang w:bidi="fr-FR"/>
        </w:rPr>
        <w:t xml:space="preserve">Cours connexes : </w:t>
      </w:r>
      <w:sdt>
        <w:sdtPr>
          <w:alias w:val="Cours connexes :"/>
          <w:tag w:val="Cours connexes :"/>
          <w:id w:val="100010185"/>
          <w:placeholder>
            <w:docPart w:val="B905FFABEA1B4039A972D13463315128"/>
          </w:placeholder>
          <w:temporary/>
          <w:showingPlcHdr/>
          <w15:appearance w15:val="hidden"/>
          <w:text/>
        </w:sdtPr>
        <w:sdtEndPr/>
        <w:sdtContent>
          <w:r w:rsidR="001F0C36">
            <w:rPr>
              <w:lang w:bidi="fr-FR"/>
            </w:rPr>
            <w:t>Cliquez ici pour entrer du texte</w:t>
          </w:r>
        </w:sdtContent>
      </w:sdt>
    </w:p>
    <w:sdt>
      <w:sdtPr>
        <w:alias w:val="Compétences :"/>
        <w:tag w:val="Compétences :"/>
        <w:id w:val="458624136"/>
        <w:placeholder>
          <w:docPart w:val="90C84DF6C58C4B50AC34965C2D3B409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Compétences</w:t>
          </w:r>
        </w:p>
      </w:sdtContent>
    </w:sdt>
    <w:sdt>
      <w:sdtPr>
        <w:alias w:val="Gestion :"/>
        <w:tag w:val="Gestion :"/>
        <w:id w:val="598525640"/>
        <w:placeholder>
          <w:docPart w:val="449AB69A708A44E9B786CC422892B40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2"/>
          </w:pPr>
          <w:r>
            <w:rPr>
              <w:lang w:bidi="fr-FR"/>
            </w:rPr>
            <w:t>Gestion</w:t>
          </w:r>
        </w:p>
      </w:sdtContent>
    </w:sdt>
    <w:sdt>
      <w:sdtPr>
        <w:alias w:val="Compétences en gestion :"/>
        <w:tag w:val="Compétences en gestion :"/>
        <w:id w:val="-1177730712"/>
        <w:placeholder>
          <w:docPart w:val="2AC1DF671DE0455EB95F504AC6C38E8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Listepuces"/>
          </w:pPr>
          <w:r>
            <w:rPr>
              <w:lang w:bidi="fr-FR"/>
            </w:rPr>
            <w:t>Vous pensez qu’un document aussi élaboré doit être difficile à mettre en forme ? Détrompez-vous ! Pour appliquer les options de mise en forme incluses dans ce document d’un simple clic, dans l’onglet Accueil du ruban, consultez le groupe Styles.</w:t>
          </w:r>
        </w:p>
      </w:sdtContent>
    </w:sdt>
    <w:sdt>
      <w:sdtPr>
        <w:alias w:val="Ventes :"/>
        <w:tag w:val="Ventes :"/>
        <w:id w:val="-2126221975"/>
        <w:placeholder>
          <w:docPart w:val="97F0F26AA5C04B119B23D7FD5FD9B27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2"/>
          </w:pPr>
          <w:r>
            <w:rPr>
              <w:lang w:bidi="fr-FR"/>
            </w:rPr>
            <w:t>Ventes</w:t>
          </w:r>
        </w:p>
      </w:sdtContent>
    </w:sdt>
    <w:sdt>
      <w:sdtPr>
        <w:alias w:val="Compétences en ventes :"/>
        <w:tag w:val="Compétences en ventes :"/>
        <w:id w:val="1544489962"/>
        <w:placeholder>
          <w:docPart w:val="370B55741AE34AF099E1B59D4188B6F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Listepuces"/>
          </w:pPr>
          <w:r>
            <w:rPr>
              <w:lang w:bidi="fr-FR"/>
            </w:rPr>
            <w:t>Une partie du texte d’exemple dans ce document indique le nom du style appliqué, de telle sorte que vous puissiez facilement appliquer la même mise en forme à nouveau. Par exemple, ce texte utilise le style Liste à puces.</w:t>
          </w:r>
        </w:p>
      </w:sdtContent>
    </w:sdt>
    <w:sdt>
      <w:sdtPr>
        <w:alias w:val="Communication :"/>
        <w:tag w:val="Communication :"/>
        <w:id w:val="-1153840069"/>
        <w:placeholder>
          <w:docPart w:val="2733EA0C83AA490BA8AA9EFF24AF6CF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2"/>
          </w:pPr>
          <w:r>
            <w:rPr>
              <w:lang w:bidi="fr-FR"/>
            </w:rPr>
            <w:t>Communication</w:t>
          </w:r>
        </w:p>
      </w:sdtContent>
    </w:sdt>
    <w:p w:rsidR="006270A9" w:rsidRDefault="002E0BCC">
      <w:pPr>
        <w:pStyle w:val="Listepuces"/>
      </w:pPr>
      <w:sdt>
        <w:sdtPr>
          <w:alias w:val="Compétences en communication :"/>
          <w:tag w:val="Compétences en communication :"/>
          <w:id w:val="-1819335404"/>
          <w:placeholder>
            <w:docPart w:val="FF90F160521C487F989AC9D472426232"/>
          </w:placeholder>
          <w:temporary/>
          <w:showingPlcHdr/>
          <w15:appearance w15:val="hidden"/>
        </w:sdtPr>
        <w:sdtEndPr/>
        <w:sdtContent>
          <w:r w:rsidR="009D5933">
            <w:rPr>
              <w:lang w:bidi="fr-FR"/>
            </w:rPr>
            <w:t>Vous avez effectué une présentation qui a été couronnée de succès ? Ne vous en cachez pas ! C’est l’endroit idéal pour montrer comment vous travaillez et interagissez avec les autres.</w:t>
          </w:r>
        </w:sdtContent>
      </w:sdt>
    </w:p>
    <w:sdt>
      <w:sdtPr>
        <w:alias w:val="Leadership :"/>
        <w:tag w:val="Leadership :"/>
        <w:id w:val="1837562325"/>
        <w:placeholder>
          <w:docPart w:val="0FEE46D5B64F4DC4BD9D4E65C7D0724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2"/>
          </w:pPr>
          <w:r>
            <w:rPr>
              <w:lang w:bidi="fr-FR"/>
            </w:rPr>
            <w:t>Leadership</w:t>
          </w:r>
        </w:p>
      </w:sdtContent>
    </w:sdt>
    <w:p w:rsidR="006270A9" w:rsidRDefault="002E0BCC">
      <w:pPr>
        <w:pStyle w:val="Listepuces"/>
      </w:pPr>
      <w:sdt>
        <w:sdtPr>
          <w:alias w:val="Compétences en leadership :"/>
          <w:tag w:val="Compétences en leadership :"/>
          <w:id w:val="-1072199855"/>
          <w:placeholder>
            <w:docPart w:val="159A23F76B4646C79AA51181D651306B"/>
          </w:placeholder>
          <w:temporary/>
          <w:showingPlcHdr/>
          <w15:appearance w15:val="hidden"/>
        </w:sdtPr>
        <w:sdtEndPr/>
        <w:sdtContent>
          <w:r w:rsidR="009D5933">
            <w:rPr>
              <w:lang w:bidi="fr-FR"/>
            </w:rPr>
            <w:t>Vous êtes président d’une association étudiante, d’un syndic de copropriété, ou bénévole au sein d’une association caritative ? Vous avez tout d’un leader. Mettez-le en évidence ici !</w:t>
          </w:r>
        </w:sdtContent>
      </w:sdt>
    </w:p>
    <w:sdt>
      <w:sdtPr>
        <w:alias w:val="Expérience :"/>
        <w:tag w:val="Expérience :"/>
        <w:id w:val="171684534"/>
        <w:placeholder>
          <w:docPart w:val="6662E5767D91477496CDE580F8EF214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Expérience</w:t>
          </w:r>
        </w:p>
      </w:sdtContent>
    </w:sdt>
    <w:p w:rsidR="006270A9" w:rsidRDefault="002E0BCC">
      <w:pPr>
        <w:pStyle w:val="Titre2"/>
      </w:pPr>
      <w:sdt>
        <w:sdtPr>
          <w:alias w:val="Intitulé du poste 1 :"/>
          <w:tag w:val="Intitulé du poste 1 :"/>
          <w:id w:val="-1093548063"/>
          <w:placeholder>
            <w:docPart w:val="A139649B1D26415B943AB71295C37BC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Intitulé du poste</w:t>
          </w:r>
        </w:sdtContent>
      </w:sdt>
      <w:r w:rsidR="009D5933">
        <w:rPr>
          <w:lang w:bidi="fr-FR"/>
        </w:rPr>
        <w:t> | </w:t>
      </w:r>
      <w:sdt>
        <w:sdtPr>
          <w:alias w:val="Entreprise pour Poste 1 :"/>
          <w:tag w:val="Entreprise pour Poste 1 :"/>
          <w:id w:val="2063141089"/>
          <w:placeholder>
            <w:docPart w:val="076E7D86A8EF42228C84942841F3F21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Société</w:t>
          </w:r>
        </w:sdtContent>
      </w:sdt>
      <w:r w:rsidR="009D5933">
        <w:rPr>
          <w:lang w:bidi="fr-FR"/>
        </w:rPr>
        <w:t> | </w:t>
      </w:r>
      <w:sdt>
        <w:sdtPr>
          <w:alias w:val="Date de début – Date de fin pour Poste 1 :"/>
          <w:tag w:val="Date de début – Date de fin pour Poste 1 :"/>
          <w:id w:val="-577978458"/>
          <w:placeholder>
            <w:docPart w:val="6FE0978E6D6343B0B880F804E4853DE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Début - Fin</w:t>
          </w:r>
        </w:sdtContent>
      </w:sdt>
    </w:p>
    <w:sdt>
      <w:sdtPr>
        <w:alias w:val="Principales responsabilités pour Poste 1 :"/>
        <w:tag w:val="Principales responsabilités pour Poste 1 :"/>
        <w:id w:val="-513455036"/>
        <w:placeholder>
          <w:docPart w:val="C590B8900F1A43E8B4D816A3D8099DF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Listepuces"/>
          </w:pPr>
          <w:r>
            <w:rPr>
              <w:lang w:bidi="fr-FR"/>
            </w:rPr>
            <w:t>C’est l’endroit idéal pour exposer un récapitulatif de vos principales responsabilités et de vos réalisations les plus marquantes.</w:t>
          </w:r>
        </w:p>
      </w:sdtContent>
    </w:sdt>
    <w:p w:rsidR="006270A9" w:rsidRDefault="002E0BCC">
      <w:pPr>
        <w:pStyle w:val="Titre2"/>
      </w:pPr>
      <w:sdt>
        <w:sdtPr>
          <w:alias w:val="Intitulé du poste 2 :"/>
          <w:tag w:val="Intitulé du poste 2 :"/>
          <w:id w:val="-915553614"/>
          <w:placeholder>
            <w:docPart w:val="215FDA9D85BF4BC387D139AC53829B00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Intitulé du poste</w:t>
          </w:r>
        </w:sdtContent>
      </w:sdt>
      <w:r w:rsidR="009D5933">
        <w:rPr>
          <w:lang w:bidi="fr-FR"/>
        </w:rPr>
        <w:t> | </w:t>
      </w:r>
      <w:sdt>
        <w:sdtPr>
          <w:alias w:val="Entreprise pour Poste 2 :"/>
          <w:tag w:val="Entreprise pour Poste 2 :"/>
          <w:id w:val="-1671783373"/>
          <w:placeholder>
            <w:docPart w:val="583C96F15AD54B54A46130A5412D095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Société</w:t>
          </w:r>
        </w:sdtContent>
      </w:sdt>
      <w:r w:rsidR="009D5933">
        <w:rPr>
          <w:lang w:bidi="fr-FR"/>
        </w:rPr>
        <w:t> | </w:t>
      </w:r>
      <w:sdt>
        <w:sdtPr>
          <w:alias w:val="Date de début – Date de fin pour Poste 2 :"/>
          <w:tag w:val="Date de début – Date de fin pour Poste 2 :"/>
          <w:id w:val="-1256672044"/>
          <w:placeholder>
            <w:docPart w:val="1C72F4C0CED348358D8B50221A08F2C9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fr-FR"/>
            </w:rPr>
            <w:t>Début - Fin</w:t>
          </w:r>
        </w:sdtContent>
      </w:sdt>
    </w:p>
    <w:sdt>
      <w:sdtPr>
        <w:alias w:val="Principales responsabilités pour Poste 2 :"/>
        <w:tag w:val="Principales responsabilités pour Poste 2 :"/>
        <w:id w:val="2140524828"/>
        <w:placeholder>
          <w:docPart w:val="7521DAE8D19641BB86BF9803C8787699"/>
        </w:placeholder>
        <w:temporary/>
        <w:showingPlcHdr/>
        <w15:appearance w15:val="hidden"/>
      </w:sdtPr>
      <w:sdtEndPr/>
      <w:sdtContent>
        <w:p w:rsidR="001B29CF" w:rsidRPr="001B29CF" w:rsidRDefault="009D5933" w:rsidP="001B29CF">
          <w:pPr>
            <w:pStyle w:val="Listepuces"/>
          </w:pPr>
          <w:r w:rsidRPr="001B29CF">
            <w:rPr>
              <w:lang w:bidi="fr-FR"/>
            </w:rPr>
            <w:t>C’est l’endroit idéal pour exposer un récapitulatif de vos principales responsabilités et de vos réalisations les plus marquantes.</w:t>
          </w:r>
        </w:p>
      </w:sdtContent>
    </w:sdt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CC" w:rsidRDefault="002E0BCC">
      <w:pPr>
        <w:spacing w:after="0"/>
      </w:pPr>
      <w:r>
        <w:separator/>
      </w:r>
    </w:p>
  </w:endnote>
  <w:endnote w:type="continuationSeparator" w:id="0">
    <w:p w:rsidR="002E0BCC" w:rsidRDefault="002E0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CC" w:rsidRDefault="002E0BCC">
      <w:pPr>
        <w:spacing w:after="0"/>
      </w:pPr>
      <w:r>
        <w:separator/>
      </w:r>
    </w:p>
  </w:footnote>
  <w:footnote w:type="continuationSeparator" w:id="0">
    <w:p w:rsidR="002E0BCC" w:rsidRDefault="002E0B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DA"/>
    <w:rsid w:val="000A4F59"/>
    <w:rsid w:val="00141A4C"/>
    <w:rsid w:val="001B29CF"/>
    <w:rsid w:val="001F0C36"/>
    <w:rsid w:val="0028220F"/>
    <w:rsid w:val="002E0BCC"/>
    <w:rsid w:val="00356C14"/>
    <w:rsid w:val="00617B26"/>
    <w:rsid w:val="006270A9"/>
    <w:rsid w:val="00675956"/>
    <w:rsid w:val="00681034"/>
    <w:rsid w:val="00816216"/>
    <w:rsid w:val="0087734B"/>
    <w:rsid w:val="008A5F36"/>
    <w:rsid w:val="009D5933"/>
    <w:rsid w:val="00BD768D"/>
    <w:rsid w:val="00BE16DA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655F37-7EFF-467C-9F91-F9C1A43D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ad\AppData\Roaming\Microsoft\Templates\C.V.%20(en%20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86663712A4FEDB3C34CBFD0B19B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3E5AEB-444C-426B-AB24-A4AFDEE66D5B}"/>
      </w:docPartPr>
      <w:docPartBody>
        <w:p w:rsidR="00000000" w:rsidRDefault="00DF2ED2">
          <w:pPr>
            <w:pStyle w:val="8BE86663712A4FEDB3C34CBFD0B19B7D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EA18BAF56FED4D1F91F092FB505B31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EA90D6-7D02-47F3-A0C6-9E5A06733C4C}"/>
      </w:docPartPr>
      <w:docPartBody>
        <w:p w:rsidR="00000000" w:rsidRDefault="00DF2ED2">
          <w:pPr>
            <w:pStyle w:val="EA18BAF56FED4D1F91F092FB505B317A"/>
          </w:pPr>
          <w:r>
            <w:rPr>
              <w:lang w:bidi="fr-FR"/>
            </w:rPr>
            <w:t>Adresse, Code postal, Ville</w:t>
          </w:r>
        </w:p>
      </w:docPartBody>
    </w:docPart>
    <w:docPart>
      <w:docPartPr>
        <w:name w:val="A38E69FC482441B5AF6EA7D5611D94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EFBC-19CD-4816-9E5E-34845C8E5CE1}"/>
      </w:docPartPr>
      <w:docPartBody>
        <w:p w:rsidR="00000000" w:rsidRDefault="00DF2ED2">
          <w:pPr>
            <w:pStyle w:val="A38E69FC482441B5AF6EA7D5611D948C"/>
          </w:pPr>
          <w:r>
            <w:rPr>
              <w:lang w:bidi="fr-FR"/>
            </w:rPr>
            <w:t>Téléphone</w:t>
          </w:r>
        </w:p>
      </w:docPartBody>
    </w:docPart>
    <w:docPart>
      <w:docPartPr>
        <w:name w:val="99A8E3998CD94DF380A68D35741F3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78160E-7413-4E81-B51C-E763A776D3F9}"/>
      </w:docPartPr>
      <w:docPartBody>
        <w:p w:rsidR="00000000" w:rsidRDefault="00DF2ED2">
          <w:pPr>
            <w:pStyle w:val="99A8E3998CD94DF380A68D35741F376A"/>
          </w:pPr>
          <w:r>
            <w:rPr>
              <w:lang w:bidi="fr-FR"/>
            </w:rPr>
            <w:t>E-mail</w:t>
          </w:r>
        </w:p>
      </w:docPartBody>
    </w:docPart>
    <w:docPart>
      <w:docPartPr>
        <w:name w:val="27C07FEE4686434A82A0AA5C280225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10607E-9C2C-4257-B94A-AE9CCD7BFE41}"/>
      </w:docPartPr>
      <w:docPartBody>
        <w:p w:rsidR="00000000" w:rsidRDefault="00DF2ED2">
          <w:pPr>
            <w:pStyle w:val="27C07FEE4686434A82A0AA5C280225F8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E6F07EFC4BBB4FFD92EA2B2753474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EFE893-B14D-4C34-A7EF-997836A833A0}"/>
      </w:docPartPr>
      <w:docPartBody>
        <w:p w:rsidR="00000000" w:rsidRDefault="00DF2ED2">
          <w:pPr>
            <w:pStyle w:val="E6F07EFC4BBB4FFD92EA2B2753474333"/>
          </w:pPr>
          <w:r>
            <w:rPr>
              <w:lang w:bidi="fr-FR"/>
            </w:rPr>
            <w:t>Pour commencer immédiatement, cliquez simplement sur le texte d’un espace réservé (tel que celui-ci), puis commencez à taper pour remplacer ce texte par le vôtre.</w:t>
          </w:r>
        </w:p>
      </w:docPartBody>
    </w:docPart>
    <w:docPart>
      <w:docPartPr>
        <w:name w:val="B7B83F4EFF754A21ADDE822058CEFE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15EEF2-ECE5-4FD2-9F47-BB0190AEF615}"/>
      </w:docPartPr>
      <w:docPartBody>
        <w:p w:rsidR="00000000" w:rsidRDefault="00DF2ED2">
          <w:pPr>
            <w:pStyle w:val="B7B83F4EFF754A21ADDE822058CEFEBA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03608640455A495F86C1C5992AD82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AA4710-EBC2-4581-9330-70E82FCFFFF6}"/>
      </w:docPartPr>
      <w:docPartBody>
        <w:p w:rsidR="00000000" w:rsidRDefault="00DF2ED2">
          <w:pPr>
            <w:pStyle w:val="03608640455A495F86C1C5992AD82016"/>
          </w:pPr>
          <w:r>
            <w:rPr>
              <w:lang w:bidi="fr-FR"/>
            </w:rPr>
            <w:t>Diplôme</w:t>
          </w:r>
        </w:p>
      </w:docPartBody>
    </w:docPart>
    <w:docPart>
      <w:docPartPr>
        <w:name w:val="A35B90C5DACC490CB4292FA6A92E31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A2AE25-F639-4142-BA62-6D853FD7C03A}"/>
      </w:docPartPr>
      <w:docPartBody>
        <w:p w:rsidR="00000000" w:rsidRDefault="00DF2ED2">
          <w:pPr>
            <w:pStyle w:val="A35B90C5DACC490CB4292FA6A92E31BB"/>
          </w:pPr>
          <w:r>
            <w:rPr>
              <w:lang w:bidi="fr-FR"/>
            </w:rPr>
            <w:t>Date d’obtention</w:t>
          </w:r>
        </w:p>
      </w:docPartBody>
    </w:docPart>
    <w:docPart>
      <w:docPartPr>
        <w:name w:val="D91DA5E05DB0418BB97A315E4E256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E028B5-3BDA-4B6D-9E2B-FCA4540E2509}"/>
      </w:docPartPr>
      <w:docPartBody>
        <w:p w:rsidR="00000000" w:rsidRDefault="00DF2ED2">
          <w:pPr>
            <w:pStyle w:val="D91DA5E05DB0418BB97A315E4E2560C0"/>
          </w:pPr>
          <w:r>
            <w:rPr>
              <w:lang w:bidi="fr-FR"/>
            </w:rPr>
            <w:t>Établissement</w:t>
          </w:r>
        </w:p>
      </w:docPartBody>
    </w:docPart>
    <w:docPart>
      <w:docPartPr>
        <w:name w:val="D254B1DE99DA4786AF4DB4169E0F8F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EF1B30-FA32-4253-BB44-356387CA12AB}"/>
      </w:docPartPr>
      <w:docPartBody>
        <w:p w:rsidR="00000000" w:rsidRDefault="00DF2ED2">
          <w:pPr>
            <w:pStyle w:val="D254B1DE99DA4786AF4DB4169E0F8FA0"/>
          </w:pPr>
          <w:r>
            <w:rPr>
              <w:lang w:bidi="fr-FR"/>
            </w:rPr>
            <w:t>Cliquez ici pour entrer du texte</w:t>
          </w:r>
        </w:p>
      </w:docPartBody>
    </w:docPart>
    <w:docPart>
      <w:docPartPr>
        <w:name w:val="284C55AF60814A37B7630AA65E561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85A5D-8597-41C3-A26D-DD82534B62EF}"/>
      </w:docPartPr>
      <w:docPartBody>
        <w:p w:rsidR="00000000" w:rsidRDefault="00DF2ED2">
          <w:pPr>
            <w:pStyle w:val="284C55AF60814A37B7630AA65E561888"/>
          </w:pPr>
          <w:r>
            <w:rPr>
              <w:lang w:bidi="fr-FR"/>
            </w:rPr>
            <w:t>Diplôme</w:t>
          </w:r>
        </w:p>
      </w:docPartBody>
    </w:docPart>
    <w:docPart>
      <w:docPartPr>
        <w:name w:val="30E750713265456D94CA180C542533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0030F7-E4A9-4B2B-BEC3-EE10AEB26B35}"/>
      </w:docPartPr>
      <w:docPartBody>
        <w:p w:rsidR="00000000" w:rsidRDefault="00DF2ED2">
          <w:pPr>
            <w:pStyle w:val="30E750713265456D94CA180C5425330C"/>
          </w:pPr>
          <w:r>
            <w:rPr>
              <w:lang w:bidi="fr-FR"/>
            </w:rPr>
            <w:t>Date d’obtention</w:t>
          </w:r>
        </w:p>
      </w:docPartBody>
    </w:docPart>
    <w:docPart>
      <w:docPartPr>
        <w:name w:val="76622B39760E46FCACF1F805E5711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BFD6AC-4539-4B54-BB0E-761A77B28E58}"/>
      </w:docPartPr>
      <w:docPartBody>
        <w:p w:rsidR="00000000" w:rsidRDefault="00DF2ED2">
          <w:pPr>
            <w:pStyle w:val="76622B39760E46FCACF1F805E5711758"/>
          </w:pPr>
          <w:r>
            <w:rPr>
              <w:lang w:bidi="fr-FR"/>
            </w:rPr>
            <w:t>Établissement</w:t>
          </w:r>
        </w:p>
      </w:docPartBody>
    </w:docPart>
    <w:docPart>
      <w:docPartPr>
        <w:name w:val="B905FFABEA1B4039A972D13463315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39565-4B5C-4BE7-BAA6-81337294ADC7}"/>
      </w:docPartPr>
      <w:docPartBody>
        <w:p w:rsidR="00000000" w:rsidRDefault="00DF2ED2">
          <w:pPr>
            <w:pStyle w:val="B905FFABEA1B4039A972D13463315128"/>
          </w:pPr>
          <w:r>
            <w:rPr>
              <w:lang w:bidi="fr-FR"/>
            </w:rPr>
            <w:t>Cliquez ici pour entrer du texte</w:t>
          </w:r>
        </w:p>
      </w:docPartBody>
    </w:docPart>
    <w:docPart>
      <w:docPartPr>
        <w:name w:val="90C84DF6C58C4B50AC34965C2D3B40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339B26-0325-470C-9B2A-E2EF6A14C46F}"/>
      </w:docPartPr>
      <w:docPartBody>
        <w:p w:rsidR="00000000" w:rsidRDefault="00DF2ED2">
          <w:pPr>
            <w:pStyle w:val="90C84DF6C58C4B50AC34965C2D3B4097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449AB69A708A44E9B786CC422892B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3FB48B-590E-499C-AE7B-0DFE473894D4}"/>
      </w:docPartPr>
      <w:docPartBody>
        <w:p w:rsidR="00000000" w:rsidRDefault="00DF2ED2">
          <w:pPr>
            <w:pStyle w:val="449AB69A708A44E9B786CC422892B408"/>
          </w:pPr>
          <w:r>
            <w:rPr>
              <w:lang w:bidi="fr-FR"/>
            </w:rPr>
            <w:t>Gestion</w:t>
          </w:r>
        </w:p>
      </w:docPartBody>
    </w:docPart>
    <w:docPart>
      <w:docPartPr>
        <w:name w:val="2AC1DF671DE0455EB95F504AC6C38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FEC5C-D0AF-4C2C-BC1C-8C2E68A36A27}"/>
      </w:docPartPr>
      <w:docPartBody>
        <w:p w:rsidR="00000000" w:rsidRDefault="00DF2ED2">
          <w:pPr>
            <w:pStyle w:val="2AC1DF671DE0455EB95F504AC6C38E8A"/>
          </w:pPr>
          <w:r>
            <w:rPr>
              <w:lang w:bidi="fr-FR"/>
            </w:rPr>
            <w:t>Vous pensez qu’un document aussi élaboré doit être difficile à mettre en forme ? Détrompez-vous ! Pour appliquer les options de mise en forme incluses dans ce docum</w:t>
          </w:r>
          <w:r>
            <w:rPr>
              <w:lang w:bidi="fr-FR"/>
            </w:rPr>
            <w:t>ent d’un simple clic, dans l’onglet Accueil du ruban, consultez le groupe Styles.</w:t>
          </w:r>
        </w:p>
      </w:docPartBody>
    </w:docPart>
    <w:docPart>
      <w:docPartPr>
        <w:name w:val="97F0F26AA5C04B119B23D7FD5FD9B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E004AA-69E5-4DA3-A986-C755D9283068}"/>
      </w:docPartPr>
      <w:docPartBody>
        <w:p w:rsidR="00000000" w:rsidRDefault="00DF2ED2">
          <w:pPr>
            <w:pStyle w:val="97F0F26AA5C04B119B23D7FD5FD9B27B"/>
          </w:pPr>
          <w:r>
            <w:rPr>
              <w:lang w:bidi="fr-FR"/>
            </w:rPr>
            <w:t>Ventes</w:t>
          </w:r>
        </w:p>
      </w:docPartBody>
    </w:docPart>
    <w:docPart>
      <w:docPartPr>
        <w:name w:val="370B55741AE34AF099E1B59D4188B6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84059D-5D15-4734-A727-E0F22928656F}"/>
      </w:docPartPr>
      <w:docPartBody>
        <w:p w:rsidR="00000000" w:rsidRDefault="00DF2ED2">
          <w:pPr>
            <w:pStyle w:val="370B55741AE34AF099E1B59D4188B6F4"/>
          </w:pPr>
          <w:r>
            <w:rPr>
              <w:lang w:bidi="fr-FR"/>
            </w:rPr>
            <w:t>Une partie du texte d’exemple dans ce document indique le nom du style appliqué, de telle sorte que vous puissiez facilement appliquer la même mise en forme à nouveau.</w:t>
          </w:r>
          <w:r>
            <w:rPr>
              <w:lang w:bidi="fr-FR"/>
            </w:rPr>
            <w:t xml:space="preserve"> Par exemple, ce texte utilise le style Liste à puces.</w:t>
          </w:r>
        </w:p>
      </w:docPartBody>
    </w:docPart>
    <w:docPart>
      <w:docPartPr>
        <w:name w:val="2733EA0C83AA490BA8AA9EFF24AF6C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15B2DC-4EAE-4A9D-A86B-F3B1168C8EF9}"/>
      </w:docPartPr>
      <w:docPartBody>
        <w:p w:rsidR="00000000" w:rsidRDefault="00DF2ED2">
          <w:pPr>
            <w:pStyle w:val="2733EA0C83AA490BA8AA9EFF24AF6CF8"/>
          </w:pPr>
          <w:r>
            <w:rPr>
              <w:lang w:bidi="fr-FR"/>
            </w:rPr>
            <w:t>Communication</w:t>
          </w:r>
        </w:p>
      </w:docPartBody>
    </w:docPart>
    <w:docPart>
      <w:docPartPr>
        <w:name w:val="FF90F160521C487F989AC9D4724262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8447B-40A0-489C-AFF0-C7A7DC1D305C}"/>
      </w:docPartPr>
      <w:docPartBody>
        <w:p w:rsidR="00000000" w:rsidRDefault="00DF2ED2">
          <w:pPr>
            <w:pStyle w:val="FF90F160521C487F989AC9D472426232"/>
          </w:pPr>
          <w:r>
            <w:rPr>
              <w:lang w:bidi="fr-FR"/>
            </w:rPr>
            <w:t>Vous avez effectué une présentation qui a été couronnée de succès ? Ne vous en cachez pas ! C’est l’endroit idéal pour montrer comment vous travaillez et interagissez avec les autres.</w:t>
          </w:r>
        </w:p>
      </w:docPartBody>
    </w:docPart>
    <w:docPart>
      <w:docPartPr>
        <w:name w:val="0FEE46D5B64F4DC4BD9D4E65C7D072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CA5D0-DB15-4B77-9C0E-4981478C9DB9}"/>
      </w:docPartPr>
      <w:docPartBody>
        <w:p w:rsidR="00000000" w:rsidRDefault="00DF2ED2">
          <w:pPr>
            <w:pStyle w:val="0FEE46D5B64F4DC4BD9D4E65C7D07241"/>
          </w:pPr>
          <w:r>
            <w:rPr>
              <w:lang w:bidi="fr-FR"/>
            </w:rPr>
            <w:t>Leadership</w:t>
          </w:r>
        </w:p>
      </w:docPartBody>
    </w:docPart>
    <w:docPart>
      <w:docPartPr>
        <w:name w:val="159A23F76B4646C79AA51181D6513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DBFF1-4805-431D-AEB5-2539F0BED87F}"/>
      </w:docPartPr>
      <w:docPartBody>
        <w:p w:rsidR="00000000" w:rsidRDefault="00DF2ED2">
          <w:pPr>
            <w:pStyle w:val="159A23F76B4646C79AA51181D651306B"/>
          </w:pPr>
          <w:r>
            <w:rPr>
              <w:lang w:bidi="fr-FR"/>
            </w:rPr>
            <w:t>Vous êtes président d’une association étudiante, d’un syndic de copropriété, ou bénévole au sein d’une association caritative ? Vous avez tout d’un leader. Mettez-le en évidence ici !</w:t>
          </w:r>
        </w:p>
      </w:docPartBody>
    </w:docPart>
    <w:docPart>
      <w:docPartPr>
        <w:name w:val="6662E5767D91477496CDE580F8EF21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7CE387-E1A5-4AE0-879D-D31895FD00DE}"/>
      </w:docPartPr>
      <w:docPartBody>
        <w:p w:rsidR="00000000" w:rsidRDefault="00DF2ED2">
          <w:pPr>
            <w:pStyle w:val="6662E5767D91477496CDE580F8EF2148"/>
          </w:pPr>
          <w:r>
            <w:rPr>
              <w:lang w:bidi="fr-FR"/>
            </w:rPr>
            <w:t>Expérience</w:t>
          </w:r>
        </w:p>
      </w:docPartBody>
    </w:docPart>
    <w:docPart>
      <w:docPartPr>
        <w:name w:val="A139649B1D26415B943AB71295C37B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3BBE49-EFDF-4044-9702-3D14214BD717}"/>
      </w:docPartPr>
      <w:docPartBody>
        <w:p w:rsidR="00000000" w:rsidRDefault="00DF2ED2">
          <w:pPr>
            <w:pStyle w:val="A139649B1D26415B943AB71295C37BCD"/>
          </w:pPr>
          <w:r>
            <w:rPr>
              <w:lang w:bidi="fr-FR"/>
            </w:rPr>
            <w:t>Intitulé du poste</w:t>
          </w:r>
        </w:p>
      </w:docPartBody>
    </w:docPart>
    <w:docPart>
      <w:docPartPr>
        <w:name w:val="076E7D86A8EF42228C84942841F3F2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B97CE4-928F-4537-ACD6-15F4DDA4A79A}"/>
      </w:docPartPr>
      <w:docPartBody>
        <w:p w:rsidR="00000000" w:rsidRDefault="00DF2ED2">
          <w:pPr>
            <w:pStyle w:val="076E7D86A8EF42228C84942841F3F217"/>
          </w:pPr>
          <w:r>
            <w:rPr>
              <w:lang w:bidi="fr-FR"/>
            </w:rPr>
            <w:t>Société</w:t>
          </w:r>
        </w:p>
      </w:docPartBody>
    </w:docPart>
    <w:docPart>
      <w:docPartPr>
        <w:name w:val="6FE0978E6D6343B0B880F804E4853D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D46937-3E25-4203-8D3D-7D6391DEC0BB}"/>
      </w:docPartPr>
      <w:docPartBody>
        <w:p w:rsidR="00000000" w:rsidRDefault="00DF2ED2">
          <w:pPr>
            <w:pStyle w:val="6FE0978E6D6343B0B880F804E4853DE5"/>
          </w:pPr>
          <w:r>
            <w:rPr>
              <w:lang w:bidi="fr-FR"/>
            </w:rPr>
            <w:t>Début - Fin</w:t>
          </w:r>
        </w:p>
      </w:docPartBody>
    </w:docPart>
    <w:docPart>
      <w:docPartPr>
        <w:name w:val="C590B8900F1A43E8B4D816A3D8099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B043D2-0F3E-4E35-9E52-1E1CFBCAB9C0}"/>
      </w:docPartPr>
      <w:docPartBody>
        <w:p w:rsidR="00000000" w:rsidRDefault="00DF2ED2">
          <w:pPr>
            <w:pStyle w:val="C590B8900F1A43E8B4D816A3D8099DF8"/>
          </w:pPr>
          <w:r>
            <w:rPr>
              <w:lang w:bidi="fr-FR"/>
            </w:rPr>
            <w:t>C’est l’endr</w:t>
          </w:r>
          <w:r>
            <w:rPr>
              <w:lang w:bidi="fr-FR"/>
            </w:rPr>
            <w:t>oit idéal pour exposer un récapitulatif de vos principales responsabilités et de vos réalisations les plus marquantes.</w:t>
          </w:r>
        </w:p>
      </w:docPartBody>
    </w:docPart>
    <w:docPart>
      <w:docPartPr>
        <w:name w:val="215FDA9D85BF4BC387D139AC53829B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FC01ED-02C2-423C-ABC2-5EB3B060BA68}"/>
      </w:docPartPr>
      <w:docPartBody>
        <w:p w:rsidR="00000000" w:rsidRDefault="00DF2ED2">
          <w:pPr>
            <w:pStyle w:val="215FDA9D85BF4BC387D139AC53829B00"/>
          </w:pPr>
          <w:r>
            <w:rPr>
              <w:lang w:bidi="fr-FR"/>
            </w:rPr>
            <w:t>Intitulé du poste</w:t>
          </w:r>
        </w:p>
      </w:docPartBody>
    </w:docPart>
    <w:docPart>
      <w:docPartPr>
        <w:name w:val="583C96F15AD54B54A46130A5412D09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62ABA2-ADEA-45A9-ADC5-83A8C67A3ADC}"/>
      </w:docPartPr>
      <w:docPartBody>
        <w:p w:rsidR="00000000" w:rsidRDefault="00DF2ED2">
          <w:pPr>
            <w:pStyle w:val="583C96F15AD54B54A46130A5412D0957"/>
          </w:pPr>
          <w:r>
            <w:rPr>
              <w:lang w:bidi="fr-FR"/>
            </w:rPr>
            <w:t>Société</w:t>
          </w:r>
        </w:p>
      </w:docPartBody>
    </w:docPart>
    <w:docPart>
      <w:docPartPr>
        <w:name w:val="1C72F4C0CED348358D8B50221A08F2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9D65D1-90D1-4B42-8F7D-2C3C2161F6FD}"/>
      </w:docPartPr>
      <w:docPartBody>
        <w:p w:rsidR="00000000" w:rsidRDefault="00DF2ED2">
          <w:pPr>
            <w:pStyle w:val="1C72F4C0CED348358D8B50221A08F2C9"/>
          </w:pPr>
          <w:r>
            <w:rPr>
              <w:lang w:bidi="fr-FR"/>
            </w:rPr>
            <w:t>Début - Fin</w:t>
          </w:r>
        </w:p>
      </w:docPartBody>
    </w:docPart>
    <w:docPart>
      <w:docPartPr>
        <w:name w:val="7521DAE8D19641BB86BF9803C87876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5A033-8DE3-417F-B3BB-BBEA48F891C4}"/>
      </w:docPartPr>
      <w:docPartBody>
        <w:p w:rsidR="00000000" w:rsidRDefault="00DF2ED2">
          <w:pPr>
            <w:pStyle w:val="7521DAE8D19641BB86BF9803C8787699"/>
          </w:pPr>
          <w:r w:rsidRPr="001B29CF">
            <w:rPr>
              <w:lang w:bidi="fr-FR"/>
            </w:rPr>
            <w:t>C’est l’endroit idéal pour exposer un récapitulatif de vos principales responsabilités et de vos ré</w:t>
          </w:r>
          <w:r w:rsidRPr="001B29CF">
            <w:rPr>
              <w:lang w:bidi="fr-FR"/>
            </w:rPr>
            <w:t>alisations les plus marquantes.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2"/>
    <w:rsid w:val="00D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E86663712A4FEDB3C34CBFD0B19B7D">
    <w:name w:val="8BE86663712A4FEDB3C34CBFD0B19B7D"/>
  </w:style>
  <w:style w:type="paragraph" w:customStyle="1" w:styleId="EA18BAF56FED4D1F91F092FB505B317A">
    <w:name w:val="EA18BAF56FED4D1F91F092FB505B317A"/>
  </w:style>
  <w:style w:type="paragraph" w:customStyle="1" w:styleId="A38E69FC482441B5AF6EA7D5611D948C">
    <w:name w:val="A38E69FC482441B5AF6EA7D5611D948C"/>
  </w:style>
  <w:style w:type="paragraph" w:customStyle="1" w:styleId="99A8E3998CD94DF380A68D35741F376A">
    <w:name w:val="99A8E3998CD94DF380A68D35741F376A"/>
  </w:style>
  <w:style w:type="paragraph" w:customStyle="1" w:styleId="27C07FEE4686434A82A0AA5C280225F8">
    <w:name w:val="27C07FEE4686434A82A0AA5C280225F8"/>
  </w:style>
  <w:style w:type="paragraph" w:customStyle="1" w:styleId="E6F07EFC4BBB4FFD92EA2B2753474333">
    <w:name w:val="E6F07EFC4BBB4FFD92EA2B2753474333"/>
  </w:style>
  <w:style w:type="paragraph" w:customStyle="1" w:styleId="B7B83F4EFF754A21ADDE822058CEFEBA">
    <w:name w:val="B7B83F4EFF754A21ADDE822058CEFEBA"/>
  </w:style>
  <w:style w:type="paragraph" w:customStyle="1" w:styleId="03608640455A495F86C1C5992AD82016">
    <w:name w:val="03608640455A495F86C1C5992AD82016"/>
  </w:style>
  <w:style w:type="paragraph" w:customStyle="1" w:styleId="A35B90C5DACC490CB4292FA6A92E31BB">
    <w:name w:val="A35B90C5DACC490CB4292FA6A92E31BB"/>
  </w:style>
  <w:style w:type="paragraph" w:customStyle="1" w:styleId="D91DA5E05DB0418BB97A315E4E2560C0">
    <w:name w:val="D91DA5E05DB0418BB97A315E4E2560C0"/>
  </w:style>
  <w:style w:type="paragraph" w:customStyle="1" w:styleId="D254B1DE99DA4786AF4DB4169E0F8FA0">
    <w:name w:val="D254B1DE99DA4786AF4DB4169E0F8FA0"/>
  </w:style>
  <w:style w:type="paragraph" w:customStyle="1" w:styleId="284C55AF60814A37B7630AA65E561888">
    <w:name w:val="284C55AF60814A37B7630AA65E561888"/>
  </w:style>
  <w:style w:type="paragraph" w:customStyle="1" w:styleId="30E750713265456D94CA180C5425330C">
    <w:name w:val="30E750713265456D94CA180C5425330C"/>
  </w:style>
  <w:style w:type="paragraph" w:customStyle="1" w:styleId="76622B39760E46FCACF1F805E5711758">
    <w:name w:val="76622B39760E46FCACF1F805E5711758"/>
  </w:style>
  <w:style w:type="paragraph" w:customStyle="1" w:styleId="B905FFABEA1B4039A972D13463315128">
    <w:name w:val="B905FFABEA1B4039A972D13463315128"/>
  </w:style>
  <w:style w:type="paragraph" w:customStyle="1" w:styleId="90C84DF6C58C4B50AC34965C2D3B4097">
    <w:name w:val="90C84DF6C58C4B50AC34965C2D3B4097"/>
  </w:style>
  <w:style w:type="paragraph" w:customStyle="1" w:styleId="449AB69A708A44E9B786CC422892B408">
    <w:name w:val="449AB69A708A44E9B786CC422892B408"/>
  </w:style>
  <w:style w:type="paragraph" w:customStyle="1" w:styleId="2AC1DF671DE0455EB95F504AC6C38E8A">
    <w:name w:val="2AC1DF671DE0455EB95F504AC6C38E8A"/>
  </w:style>
  <w:style w:type="paragraph" w:customStyle="1" w:styleId="97F0F26AA5C04B119B23D7FD5FD9B27B">
    <w:name w:val="97F0F26AA5C04B119B23D7FD5FD9B27B"/>
  </w:style>
  <w:style w:type="paragraph" w:customStyle="1" w:styleId="370B55741AE34AF099E1B59D4188B6F4">
    <w:name w:val="370B55741AE34AF099E1B59D4188B6F4"/>
  </w:style>
  <w:style w:type="paragraph" w:customStyle="1" w:styleId="2733EA0C83AA490BA8AA9EFF24AF6CF8">
    <w:name w:val="2733EA0C83AA490BA8AA9EFF24AF6CF8"/>
  </w:style>
  <w:style w:type="paragraph" w:customStyle="1" w:styleId="FF90F160521C487F989AC9D472426232">
    <w:name w:val="FF90F160521C487F989AC9D472426232"/>
  </w:style>
  <w:style w:type="paragraph" w:customStyle="1" w:styleId="0FEE46D5B64F4DC4BD9D4E65C7D07241">
    <w:name w:val="0FEE46D5B64F4DC4BD9D4E65C7D07241"/>
  </w:style>
  <w:style w:type="paragraph" w:customStyle="1" w:styleId="159A23F76B4646C79AA51181D651306B">
    <w:name w:val="159A23F76B4646C79AA51181D651306B"/>
  </w:style>
  <w:style w:type="paragraph" w:customStyle="1" w:styleId="6662E5767D91477496CDE580F8EF2148">
    <w:name w:val="6662E5767D91477496CDE580F8EF2148"/>
  </w:style>
  <w:style w:type="paragraph" w:customStyle="1" w:styleId="A139649B1D26415B943AB71295C37BCD">
    <w:name w:val="A139649B1D26415B943AB71295C37BCD"/>
  </w:style>
  <w:style w:type="paragraph" w:customStyle="1" w:styleId="076E7D86A8EF42228C84942841F3F217">
    <w:name w:val="076E7D86A8EF42228C84942841F3F217"/>
  </w:style>
  <w:style w:type="paragraph" w:customStyle="1" w:styleId="6FE0978E6D6343B0B880F804E4853DE5">
    <w:name w:val="6FE0978E6D6343B0B880F804E4853DE5"/>
  </w:style>
  <w:style w:type="paragraph" w:customStyle="1" w:styleId="C590B8900F1A43E8B4D816A3D8099DF8">
    <w:name w:val="C590B8900F1A43E8B4D816A3D8099DF8"/>
  </w:style>
  <w:style w:type="paragraph" w:customStyle="1" w:styleId="215FDA9D85BF4BC387D139AC53829B00">
    <w:name w:val="215FDA9D85BF4BC387D139AC53829B00"/>
  </w:style>
  <w:style w:type="paragraph" w:customStyle="1" w:styleId="583C96F15AD54B54A46130A5412D0957">
    <w:name w:val="583C96F15AD54B54A46130A5412D0957"/>
  </w:style>
  <w:style w:type="paragraph" w:customStyle="1" w:styleId="1C72F4C0CED348358D8B50221A08F2C9">
    <w:name w:val="1C72F4C0CED348358D8B50221A08F2C9"/>
  </w:style>
  <w:style w:type="paragraph" w:customStyle="1" w:styleId="7521DAE8D19641BB86BF9803C8787699">
    <w:name w:val="7521DAE8D19641BB86BF9803C8787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A2E77-6497-457F-8FA9-6D9E2455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(en couleur)</Template>
  <TotalTime>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Hamado SIMEAN</dc:creator>
  <cp:keywords/>
  <cp:lastModifiedBy>Hamado SIMEAN</cp:lastModifiedBy>
  <cp:revision>1</cp:revision>
  <dcterms:created xsi:type="dcterms:W3CDTF">2024-08-20T11:04:00Z</dcterms:created>
  <dcterms:modified xsi:type="dcterms:W3CDTF">2024-08-20T11:04:00Z</dcterms:modified>
  <cp:version/>
</cp:coreProperties>
</file>